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762F" w14:textId="77777777" w:rsidR="00F93E26" w:rsidRDefault="00DC5877" w:rsidP="00E76932">
      <w:pPr>
        <w:jc w:val="both"/>
        <w:sectPr w:rsidR="00F93E26" w:rsidSect="00F93E2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667C6A0" wp14:editId="5A5E2F41">
            <wp:simplePos x="0" y="0"/>
            <wp:positionH relativeFrom="column">
              <wp:posOffset>-683895</wp:posOffset>
            </wp:positionH>
            <wp:positionV relativeFrom="paragraph">
              <wp:posOffset>-525145</wp:posOffset>
            </wp:positionV>
            <wp:extent cx="1484630" cy="1484630"/>
            <wp:effectExtent l="0" t="0" r="1270" b="127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67F692" wp14:editId="051D8261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6A4E0" w14:textId="4BD3B0B8" w:rsidR="00533C46" w:rsidRPr="0075570E" w:rsidRDefault="009A373B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Curieux, créatif et passionné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7F692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" filled="f" stroked="f">
                <v:textbox>
                  <w:txbxContent>
                    <w:p w14:paraId="3106A4E0" w14:textId="4BD3B0B8" w:rsidR="00533C46" w:rsidRPr="0075570E" w:rsidRDefault="009A373B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Curieux, créatif et passionné !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9B6FF7" wp14:editId="3B2349E5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49FD" w14:textId="77777777" w:rsidR="00533C46" w:rsidRPr="00E76932" w:rsidRDefault="00B12EC7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Mikael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ANTOINE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6FF7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" filled="f" stroked="f">
                <v:textbox>
                  <w:txbxContent>
                    <w:p w14:paraId="20DF49FD" w14:textId="77777777" w:rsidR="00533C46" w:rsidRPr="00E76932" w:rsidRDefault="00B12EC7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Mikael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ANTOINE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00A7F4D2" w14:textId="408298B1" w:rsidR="00AF7C19" w:rsidRDefault="00860619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7EC856" wp14:editId="6E3B06C5">
                <wp:simplePos x="0" y="0"/>
                <wp:positionH relativeFrom="column">
                  <wp:posOffset>862330</wp:posOffset>
                </wp:positionH>
                <wp:positionV relativeFrom="paragraph">
                  <wp:posOffset>6450572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0EEF7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6AFC57C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7EC856" id="Groupe 4" o:spid="_x0000_s1028" style="position:absolute;margin-left:67.9pt;margin-top:507.9pt;width:215.6pt;height:20.8pt;z-index:25165568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MwNDYzNjI1LTliMzYtNDdhNS05&#10;MGE4LWU4Yzg5YWZhZjY0Mjwvc3RFdnQ6aW5zdGFuY2VJRD4KICAgICAgICAgICAgICAgICAgPHN0&#10;RXZ0OndoZW4+MjAxNC0wNC0yM1QxMjoxNjoxM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piNWZiMzE1Ni1kMjc3LTRiMTctYWEyZS04YzU1OGJi&#10;NWU0YmU8L3N0RXZ0Omluc3RhbmNlSUQ+CiAgICAgICAgICAgICAgICAgIDxzdEV2dDp3aGVuPjIw&#10;MTQtMDQtMjNUMTI6MTY6MTM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QxPC9leGlmOlBpeGVsWERpbWVu&#10;c2lvbj4KICAgICAgICAgPGV4aWY6UGl4ZWxZRGltZW5zaW9uPjY2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">
                <v:shape id="Zone de texte 69" o:spid="_x0000_s1029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14:paraId="5AA0EEF7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6AFC57C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0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8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E9249B" wp14:editId="738D9249">
                <wp:simplePos x="0" y="0"/>
                <wp:positionH relativeFrom="column">
                  <wp:posOffset>1220470</wp:posOffset>
                </wp:positionH>
                <wp:positionV relativeFrom="paragraph">
                  <wp:posOffset>6744335</wp:posOffset>
                </wp:positionV>
                <wp:extent cx="4660900" cy="150685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2986" w14:textId="194744A4" w:rsidR="00533C46" w:rsidRPr="00DC5877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Langues</w:t>
                            </w:r>
                            <w:r w:rsidR="00533C46" w:rsidRPr="00DC5877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5E9C5F" w14:textId="7F15EF38" w:rsidR="00533C46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Français (langue maternelle)</w:t>
                            </w:r>
                          </w:p>
                          <w:p w14:paraId="078733A7" w14:textId="5FC23DED" w:rsidR="00942D79" w:rsidRPr="00DC5877" w:rsidRDefault="00942D79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Anglais (</w:t>
                            </w:r>
                            <w:r w:rsidRPr="00942D79">
                              <w:rPr>
                                <w:rFonts w:ascii="Corbel" w:hAnsi="Corbel" w:cs="SegoePro-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écrit/lecture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 : bonne compréhension – </w:t>
                            </w:r>
                            <w:r w:rsidRPr="00942D79">
                              <w:rPr>
                                <w:rFonts w:ascii="Corbel" w:hAnsi="Corbel" w:cs="SegoePro-Light"/>
                                <w:b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parlé 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: compréhension de base)</w:t>
                            </w:r>
                          </w:p>
                          <w:p w14:paraId="4BA1C62D" w14:textId="77777777" w:rsidR="00533C46" w:rsidRPr="00DC5877" w:rsidRDefault="00B12EC7" w:rsidP="00DC587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300"/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Développement</w:t>
                            </w:r>
                          </w:p>
                          <w:p w14:paraId="183C78C7" w14:textId="5C0C6D28" w:rsidR="00533C46" w:rsidRPr="00380ED0" w:rsidRDefault="00B12EC7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HTML5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CSS3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Javascript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JQuery</w:t>
                            </w:r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,</w:t>
                            </w:r>
                            <w:r w:rsidR="00DF2942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DF2942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PHP,</w:t>
                            </w:r>
                            <w:bookmarkStart w:id="0" w:name="_GoBack"/>
                            <w:bookmarkEnd w:id="0"/>
                            <w:r w:rsidR="00533C46" w:rsidRPr="00380ED0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Bootstrap, Wordpress</w:t>
                            </w:r>
                            <w:r w:rsidR="00DF2942">
                              <w:rPr>
                                <w:rFonts w:ascii="Corbel" w:hAnsi="Corbel" w:cs="SegoePro-Light"/>
                                <w:i/>
                                <w:color w:val="595959" w:themeColor="text1" w:themeTint="A6"/>
                              </w:rPr>
                              <w:t>,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249B" id="Zone de texte 37" o:spid="_x0000_s1031" type="#_x0000_t202" style="position:absolute;margin-left:96.1pt;margin-top:531.05pt;width:367pt;height:118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" filled="f" stroked="f">
                <v:textbox>
                  <w:txbxContent>
                    <w:p w14:paraId="02ED2986" w14:textId="194744A4" w:rsidR="00533C46" w:rsidRPr="00DC5877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Langues</w:t>
                      </w:r>
                      <w:r w:rsidR="00533C46" w:rsidRPr="00DC5877"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5E9C5F" w14:textId="7F15EF38" w:rsidR="00533C46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Français (langue maternelle)</w:t>
                      </w:r>
                    </w:p>
                    <w:p w14:paraId="078733A7" w14:textId="5FC23DED" w:rsidR="00942D79" w:rsidRPr="00DC5877" w:rsidRDefault="00942D79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Anglais (</w:t>
                      </w:r>
                      <w:r w:rsidRPr="00942D79">
                        <w:rPr>
                          <w:rFonts w:ascii="Corbel" w:hAnsi="Corbel" w:cs="SegoePro-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écrit/lecture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 : bonne compréhension – </w:t>
                      </w:r>
                      <w:r w:rsidRPr="00942D79">
                        <w:rPr>
                          <w:rFonts w:ascii="Corbel" w:hAnsi="Corbel" w:cs="SegoePro-Light"/>
                          <w:b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parlé 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: compréhension de base)</w:t>
                      </w:r>
                    </w:p>
                    <w:p w14:paraId="4BA1C62D" w14:textId="77777777" w:rsidR="00533C46" w:rsidRPr="00DC5877" w:rsidRDefault="00B12EC7" w:rsidP="00DC5877">
                      <w:pPr>
                        <w:pStyle w:val="Textedebulles"/>
                        <w:tabs>
                          <w:tab w:val="left" w:pos="850"/>
                        </w:tabs>
                        <w:spacing w:before="300"/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Développement</w:t>
                      </w:r>
                    </w:p>
                    <w:p w14:paraId="183C78C7" w14:textId="5C0C6D28" w:rsidR="00533C46" w:rsidRPr="00380ED0" w:rsidRDefault="00B12EC7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HTML5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CSS3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Javascript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JQuery</w:t>
                      </w:r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,</w:t>
                      </w:r>
                      <w:r w:rsidR="00DF2942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 </w:t>
                      </w:r>
                      <w:r w:rsidR="00DF2942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PHP,</w:t>
                      </w:r>
                      <w:bookmarkStart w:id="1" w:name="_GoBack"/>
                      <w:bookmarkEnd w:id="1"/>
                      <w:r w:rsidR="00533C46" w:rsidRPr="00380ED0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Bootstrap, Wordpress</w:t>
                      </w:r>
                      <w:r w:rsidR="00DF2942">
                        <w:rPr>
                          <w:rFonts w:ascii="Corbel" w:hAnsi="Corbel" w:cs="SegoePro-Light"/>
                          <w:i/>
                          <w:color w:val="595959" w:themeColor="text1" w:themeTint="A6"/>
                        </w:rPr>
                        <w:t>, 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E0870CA" wp14:editId="3F110AD9">
                <wp:simplePos x="0" y="0"/>
                <wp:positionH relativeFrom="column">
                  <wp:posOffset>862965</wp:posOffset>
                </wp:positionH>
                <wp:positionV relativeFrom="paragraph">
                  <wp:posOffset>8310245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5958"/>
                          <a:chExt cx="2738120" cy="264159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5958"/>
                            <a:ext cx="2738120" cy="264159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E2D43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06B295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870CA" id="Groupe 5" o:spid="_x0000_s1032" style="position:absolute;margin-left:67.95pt;margin-top:654.35pt;width:215.6pt;height:20.8pt;z-index:251716608;mso-height-relative:margin" coordorigin=",59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">
                <v:shape id="Zone de texte 73" o:spid="_x0000_s1033" type="#_x0000_t202" style="position:absolute;top:59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238E2D43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06B295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4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20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4EC1655" wp14:editId="5D6C86D5">
                <wp:simplePos x="0" y="0"/>
                <wp:positionH relativeFrom="column">
                  <wp:posOffset>1238250</wp:posOffset>
                </wp:positionH>
                <wp:positionV relativeFrom="page">
                  <wp:posOffset>9689465</wp:posOffset>
                </wp:positionV>
                <wp:extent cx="4464685" cy="92329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685" cy="92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CF781" w14:textId="77777777" w:rsidR="00942D79" w:rsidRDefault="00942D79" w:rsidP="00942D79">
                            <w:pP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 xml:space="preserve">Nouvelles technologies : 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</w:rPr>
                              <w:t>IA, web, robotique, industrielles…</w:t>
                            </w:r>
                          </w:p>
                          <w:p w14:paraId="32878850" w14:textId="1BF647E3" w:rsidR="00942D79" w:rsidRDefault="00533C46" w:rsidP="00942D79">
                            <w:pPr>
                              <w:rPr>
                                <w:rFonts w:ascii="Corbel" w:hAnsi="Corbel" w:cs="SegoePro-Light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</w:rPr>
                              <w:br/>
                            </w:r>
                            <w:r w:rsidR="00942D79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Jeux</w:t>
                            </w:r>
                            <w:r w:rsidR="00D40078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 xml:space="preserve"> – Lecture – Apprendre - Histoire</w:t>
                            </w:r>
                          </w:p>
                          <w:p w14:paraId="56BDD84F" w14:textId="2624EFC4" w:rsidR="00942D79" w:rsidRPr="00BE5C04" w:rsidRDefault="00942D79" w:rsidP="00942D79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  <w:p w14:paraId="732B8F93" w14:textId="597E3C03" w:rsidR="00533C46" w:rsidRPr="00942D79" w:rsidRDefault="00533C46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1655" id="Zone de texte 76" o:spid="_x0000_s1035" type="#_x0000_t202" style="position:absolute;margin-left:97.5pt;margin-top:762.95pt;width:351.55pt;height:72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" filled="f" stroked="f">
                <v:textbox>
                  <w:txbxContent>
                    <w:p w14:paraId="66DCF781" w14:textId="77777777" w:rsidR="00942D79" w:rsidRDefault="00942D79" w:rsidP="00942D79">
                      <w:pPr>
                        <w:rPr>
                          <w:rFonts w:ascii="Corbel" w:hAnsi="Corbel" w:cs="SegoePro-Light"/>
                          <w:i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 xml:space="preserve">Nouvelles technologies : </w:t>
                      </w:r>
                      <w:r>
                        <w:rPr>
                          <w:rFonts w:ascii="Corbel" w:hAnsi="Corbel" w:cs="SegoePro-Light"/>
                          <w:i/>
                          <w:color w:val="7F7F7F" w:themeColor="text1" w:themeTint="80"/>
                        </w:rPr>
                        <w:t>IA, web, robotique, industrielles…</w:t>
                      </w:r>
                    </w:p>
                    <w:p w14:paraId="32878850" w14:textId="1BF647E3" w:rsidR="00942D79" w:rsidRDefault="00533C46" w:rsidP="00942D79">
                      <w:pPr>
                        <w:rPr>
                          <w:rFonts w:ascii="Corbel" w:hAnsi="Corbel" w:cs="SegoePro-Light"/>
                          <w:color w:val="7F7F7F" w:themeColor="text1" w:themeTint="80"/>
                        </w:rPr>
                      </w:pP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</w:rPr>
                        <w:br/>
                      </w:r>
                      <w:r w:rsidR="00942D79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Jeux</w:t>
                      </w:r>
                      <w:r w:rsidR="00D40078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 xml:space="preserve"> – Lecture – Apprendre - Histoire</w:t>
                      </w:r>
                    </w:p>
                    <w:p w14:paraId="56BDD84F" w14:textId="2624EFC4" w:rsidR="00942D79" w:rsidRPr="00BE5C04" w:rsidRDefault="00942D79" w:rsidP="00942D79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  <w:p w14:paraId="732B8F93" w14:textId="597E3C03" w:rsidR="00533C46" w:rsidRPr="00942D79" w:rsidRDefault="00533C46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96E7866" wp14:editId="6D28937E">
                <wp:simplePos x="0" y="0"/>
                <wp:positionH relativeFrom="column">
                  <wp:posOffset>1217295</wp:posOffset>
                </wp:positionH>
                <wp:positionV relativeFrom="paragraph">
                  <wp:posOffset>3823970</wp:posOffset>
                </wp:positionV>
                <wp:extent cx="4467225" cy="2474595"/>
                <wp:effectExtent l="0" t="0" r="0" b="190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74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7205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Décembre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JQuery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392E1FF1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398C34FF" w14:textId="77777777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Wordpress 4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52D9E950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CD87144" w14:textId="77777777" w:rsidR="00942D79" w:rsidRPr="002C6088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Juillet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ES6 – ES7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</w:p>
                          <w:p w14:paraId="667DF0F4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891A3C6" w14:textId="4B4526E0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Juin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Appren</w:t>
                            </w:r>
                            <w:r w:rsidR="000149E0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dre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coder avec JavaScript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5644A251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213F0E4" w14:textId="77777777" w:rsidR="00942D79" w:rsidRPr="004228E2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Juin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Apprendre Javascript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Udemy</w:t>
                            </w:r>
                            <w:proofErr w:type="spellEnd"/>
                            <w:proofErr w:type="gramEnd"/>
                          </w:p>
                          <w:p w14:paraId="688251BF" w14:textId="36F13D1C" w:rsidR="0086061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Mars 2017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Créé</w:t>
                            </w:r>
                            <w:r w:rsidR="000149E0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votre site avec Html5 et Css3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OpenClassRooms</w:t>
                            </w:r>
                            <w:proofErr w:type="spellEnd"/>
                          </w:p>
                          <w:p w14:paraId="10EF5340" w14:textId="2DC50F20" w:rsidR="00860619" w:rsidRPr="00860619" w:rsidRDefault="0086061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Juin 2008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0619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Bac+3</w:t>
                            </w:r>
                            <w:r w:rsidRPr="00860619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Educateur Spécialisé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HEB </w:t>
                            </w:r>
                            <w:proofErr w:type="spellStart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Defré</w:t>
                            </w:r>
                            <w:proofErr w:type="spellEnd"/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Bruxelles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7866" id="Zone de texte 36" o:spid="_x0000_s1036" type="#_x0000_t202" style="position:absolute;margin-left:95.85pt;margin-top:301.1pt;width:351.75pt;height:194.8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" filled="f" stroked="f">
                <v:textbox>
                  <w:txbxContent>
                    <w:p w14:paraId="7A877205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Décembre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JQuery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392E1FF1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398C34FF" w14:textId="77777777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Wordpress 4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52D9E950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CD87144" w14:textId="77777777" w:rsidR="00942D79" w:rsidRPr="002C6088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Juillet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Javascript ES6 – ES7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</w:p>
                    <w:p w14:paraId="667DF0F4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891A3C6" w14:textId="4B4526E0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Juin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Appren</w:t>
                      </w:r>
                      <w:r w:rsidR="000149E0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dre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à coder avec JavaScript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5644A251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213F0E4" w14:textId="77777777" w:rsidR="00942D79" w:rsidRPr="004228E2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Juin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Apprendre Javascript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Udemy</w:t>
                      </w:r>
                      <w:proofErr w:type="spellEnd"/>
                      <w:proofErr w:type="gramEnd"/>
                    </w:p>
                    <w:p w14:paraId="688251BF" w14:textId="36F13D1C" w:rsidR="0086061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Mars 2017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Créé</w:t>
                      </w:r>
                      <w:r w:rsidR="000149E0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votre site avec Html5 et Css3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OpenClassRooms</w:t>
                      </w:r>
                      <w:proofErr w:type="spellEnd"/>
                    </w:p>
                    <w:p w14:paraId="10EF5340" w14:textId="2DC50F20" w:rsidR="00860619" w:rsidRPr="00860619" w:rsidRDefault="00860619" w:rsidP="00942D79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Juin 2008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860619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Bac+3</w:t>
                      </w:r>
                      <w:r w:rsidRPr="00860619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Educateur Spécialisé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HEB </w:t>
                      </w:r>
                      <w:proofErr w:type="spellStart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Defré</w:t>
                      </w:r>
                      <w:proofErr w:type="spellEnd"/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- Bruxelles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C9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2ABED1" wp14:editId="2F0B098A">
                <wp:simplePos x="0" y="0"/>
                <wp:positionH relativeFrom="column">
                  <wp:posOffset>-834390</wp:posOffset>
                </wp:positionH>
                <wp:positionV relativeFrom="paragraph">
                  <wp:posOffset>1182370</wp:posOffset>
                </wp:positionV>
                <wp:extent cx="1652270" cy="3425190"/>
                <wp:effectExtent l="0" t="0" r="0" b="3810"/>
                <wp:wrapThrough wrapText="bothSides">
                  <wp:wrapPolygon edited="0">
                    <wp:start x="498" y="0"/>
                    <wp:lineTo x="498" y="21504"/>
                    <wp:lineTo x="20670" y="21504"/>
                    <wp:lineTo x="20670" y="0"/>
                    <wp:lineTo x="49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342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B1B36" w14:textId="77777777" w:rsidR="00533C46" w:rsidRDefault="00B12EC7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3846 Ch. des </w:t>
                            </w:r>
                            <w:proofErr w:type="spellStart"/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Borrels</w:t>
                            </w:r>
                            <w:proofErr w:type="spellEnd"/>
                          </w:p>
                          <w:p w14:paraId="579FBBCF" w14:textId="77777777" w:rsidR="00B12EC7" w:rsidRPr="008131F3" w:rsidRDefault="00B12EC7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83400 Hyères</w:t>
                            </w:r>
                          </w:p>
                          <w:p w14:paraId="25F4E232" w14:textId="77777777"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966484" w14:textId="77777777" w:rsidR="00533C46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2A9AF951" w14:textId="77777777" w:rsidR="00B12EC7" w:rsidRPr="008131F3" w:rsidRDefault="00B12EC7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5B5858" w14:textId="77777777" w:rsidR="00533C46" w:rsidRPr="008131F3" w:rsidRDefault="00533C46" w:rsidP="00B12EC7">
                            <w:r w:rsidRPr="00B12EC7">
                              <w:rPr>
                                <w:color w:val="FFFFFF" w:themeColor="background1"/>
                              </w:rPr>
                              <w:t xml:space="preserve">Email </w:t>
                            </w:r>
                            <w:r w:rsidRPr="008131F3">
                              <w:rPr>
                                <w:rFonts w:cs="SegoePro-Bold"/>
                                <w:bCs/>
                                <w:caps/>
                              </w:rPr>
                              <w:br/>
                            </w:r>
                            <w:hyperlink r:id="rId21" w:history="1">
                              <w:r w:rsidR="00B12EC7" w:rsidRPr="00060C98">
                                <w:rPr>
                                  <w:rStyle w:val="Lienhypertexte"/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20"/>
                                  <w:u w:val="none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amikazur@gmail.com</w:t>
                              </w:r>
                            </w:hyperlink>
                          </w:p>
                          <w:p w14:paraId="202330C6" w14:textId="685B19DD" w:rsidR="00533C46" w:rsidRPr="008131F3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/0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1982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12EC7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112DEB2" w14:textId="77777777"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B12EC7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BED1" id="Zone de texte 1" o:spid="_x0000_s1037" type="#_x0000_t202" style="position:absolute;margin-left:-65.7pt;margin-top:93.1pt;width:130.1pt;height:269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" filled="f" stroked="f">
                <v:textbox>
                  <w:txbxContent>
                    <w:p w14:paraId="348B1B36" w14:textId="77777777" w:rsidR="00533C46" w:rsidRDefault="00B12EC7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3846 Ch. des </w:t>
                      </w:r>
                      <w:proofErr w:type="spellStart"/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Borrels</w:t>
                      </w:r>
                      <w:proofErr w:type="spellEnd"/>
                    </w:p>
                    <w:p w14:paraId="579FBBCF" w14:textId="77777777" w:rsidR="00B12EC7" w:rsidRPr="008131F3" w:rsidRDefault="00B12EC7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83400 Hyères</w:t>
                      </w:r>
                    </w:p>
                    <w:p w14:paraId="25F4E232" w14:textId="77777777"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966484" w14:textId="77777777" w:rsidR="00533C46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2A9AF951" w14:textId="77777777" w:rsidR="00B12EC7" w:rsidRPr="008131F3" w:rsidRDefault="00B12EC7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5B5858" w14:textId="77777777" w:rsidR="00533C46" w:rsidRPr="008131F3" w:rsidRDefault="00533C46" w:rsidP="00B12EC7">
                      <w:r w:rsidRPr="00B12EC7">
                        <w:rPr>
                          <w:color w:val="FFFFFF" w:themeColor="background1"/>
                        </w:rPr>
                        <w:t xml:space="preserve">Email </w:t>
                      </w:r>
                      <w:r w:rsidRPr="008131F3">
                        <w:rPr>
                          <w:rFonts w:cs="SegoePro-Bold"/>
                          <w:bCs/>
                          <w:caps/>
                        </w:rPr>
                        <w:br/>
                      </w:r>
                      <w:hyperlink r:id="rId22" w:history="1">
                        <w:r w:rsidR="00B12EC7" w:rsidRPr="00060C98">
                          <w:rPr>
                            <w:rStyle w:val="Lienhypertexte"/>
                            <w:rFonts w:ascii="Corbel" w:hAnsi="Corbel" w:cs="SegoePro-Light"/>
                            <w:b/>
                            <w:color w:val="FFFFFF" w:themeColor="background1"/>
                            <w:szCs w:val="20"/>
                            <w:u w:val="none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amikazur@gmail.com</w:t>
                        </w:r>
                      </w:hyperlink>
                    </w:p>
                    <w:p w14:paraId="202330C6" w14:textId="685B19DD" w:rsidR="00533C46" w:rsidRPr="008131F3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/0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1982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12EC7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112DEB2" w14:textId="77777777"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B12EC7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42D79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5AE37D4" wp14:editId="7AB860AA">
                <wp:simplePos x="0" y="0"/>
                <wp:positionH relativeFrom="column">
                  <wp:posOffset>862965</wp:posOffset>
                </wp:positionH>
                <wp:positionV relativeFrom="paragraph">
                  <wp:posOffset>3492500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-2383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-2383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D11819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50964E7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E37D4" id="Groupe 2" o:spid="_x0000_s1038" style="position:absolute;margin-left:67.95pt;margin-top:275pt;width:215.6pt;height:20.8pt;z-index:251649536;mso-height-relative:margin" coordorigin=",-23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">
                <v:shape id="Zone de texte 65" o:spid="_x0000_s1039" type="#_x0000_t202" style="position:absolute;top:-238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60D11819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50964E7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0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4" o:title=""/>
                </v:shape>
                <w10:wrap type="through"/>
              </v:group>
            </w:pict>
          </mc:Fallback>
        </mc:AlternateContent>
      </w:r>
      <w:r w:rsidR="00942D79"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47F5EB" wp14:editId="3B66D3E4">
                <wp:simplePos x="0" y="0"/>
                <wp:positionH relativeFrom="column">
                  <wp:posOffset>1217295</wp:posOffset>
                </wp:positionH>
                <wp:positionV relativeFrom="paragraph">
                  <wp:posOffset>1327785</wp:posOffset>
                </wp:positionV>
                <wp:extent cx="4505325" cy="221869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218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29CDB95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Mars 17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Aujourd’hui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Autodidacte</w:t>
                            </w:r>
                          </w:p>
                          <w:p w14:paraId="16A0AA2A" w14:textId="77777777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HTML5/CSS3 - Bootstrap</w:t>
                            </w:r>
                          </w:p>
                          <w:p w14:paraId="2CACC83A" w14:textId="77777777" w:rsidR="00942D79" w:rsidRPr="002303A4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- JQuery</w:t>
                            </w:r>
                          </w:p>
                          <w:p w14:paraId="7B8A3108" w14:textId="77777777" w:rsidR="00942D79" w:rsidRPr="002303A4" w:rsidRDefault="00942D79" w:rsidP="00942D79">
                            <w:pPr>
                              <w:pStyle w:val="Textedebulles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PHP/SQL (notions)</w:t>
                            </w:r>
                          </w:p>
                          <w:p w14:paraId="7F88098C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20E333A0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2012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Aujourd’hui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AMIKAZUR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Auto-Entrepreneur</w:t>
                            </w:r>
                          </w:p>
                          <w:p w14:paraId="47404D07" w14:textId="77777777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Entretien des espaces verts</w:t>
                            </w:r>
                          </w:p>
                          <w:p w14:paraId="08D7DF76" w14:textId="77777777" w:rsidR="00942D79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CA46425" w14:textId="77777777" w:rsidR="00942D79" w:rsidRPr="002303A4" w:rsidRDefault="00942D79" w:rsidP="00942D79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2012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Aujourd’hui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AVATH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Educateur spécialisé – Moniteur d’atelier</w:t>
                            </w:r>
                          </w:p>
                          <w:p w14:paraId="29A2B4B6" w14:textId="45F9A368" w:rsidR="00942D79" w:rsidRDefault="00942D79" w:rsidP="00942D79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Moniteur espaces vert</w:t>
                            </w:r>
                            <w:r w:rsidR="000149E0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responsable d’équipe</w:t>
                            </w:r>
                          </w:p>
                          <w:p w14:paraId="0F1B0404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F5EB" id="Zone de texte 83" o:spid="_x0000_s1041" type="#_x0000_t202" style="position:absolute;margin-left:95.85pt;margin-top:104.55pt;width:354.75pt;height:17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" filled="f" stroked="f">
                <v:textbox>
                  <w:txbxContent>
                    <w:p w14:paraId="429CDB95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Mars 17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Aujourd’hui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front-end</w:t>
                      </w:r>
                      <w:proofErr w:type="spellEnd"/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Autodidacte</w:t>
                      </w:r>
                    </w:p>
                    <w:p w14:paraId="16A0AA2A" w14:textId="77777777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HTML5/CSS3 - Bootstrap</w:t>
                      </w:r>
                    </w:p>
                    <w:p w14:paraId="2CACC83A" w14:textId="77777777" w:rsidR="00942D79" w:rsidRPr="002303A4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Javascript - JQuery</w:t>
                      </w:r>
                    </w:p>
                    <w:p w14:paraId="7B8A3108" w14:textId="77777777" w:rsidR="00942D79" w:rsidRPr="002303A4" w:rsidRDefault="00942D79" w:rsidP="00942D79">
                      <w:pPr>
                        <w:pStyle w:val="Textedebulles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PHP/SQL (notions)</w:t>
                      </w:r>
                    </w:p>
                    <w:p w14:paraId="7F88098C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20E333A0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2012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Aujourd’hui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AMIKAZUR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Auto-Entrepreneur</w:t>
                      </w:r>
                    </w:p>
                    <w:p w14:paraId="47404D07" w14:textId="77777777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Entretien des espaces verts</w:t>
                      </w:r>
                    </w:p>
                    <w:p w14:paraId="08D7DF76" w14:textId="77777777" w:rsidR="00942D79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CA46425" w14:textId="77777777" w:rsidR="00942D79" w:rsidRPr="002303A4" w:rsidRDefault="00942D79" w:rsidP="00942D79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2012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Aujourd’hui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AVATH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Educateur spécialisé – Moniteur d’atelier</w:t>
                      </w:r>
                    </w:p>
                    <w:p w14:paraId="29A2B4B6" w14:textId="45F9A368" w:rsidR="00942D79" w:rsidRDefault="00942D79" w:rsidP="00942D79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Moniteur espaces vert</w:t>
                      </w:r>
                      <w:r w:rsidR="000149E0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– responsable d’équipe</w:t>
                      </w:r>
                    </w:p>
                    <w:p w14:paraId="0F1B0404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3CF5895" wp14:editId="71943D84">
                <wp:simplePos x="0" y="0"/>
                <wp:positionH relativeFrom="column">
                  <wp:posOffset>867093</wp:posOffset>
                </wp:positionH>
                <wp:positionV relativeFrom="paragraph">
                  <wp:posOffset>936308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FA1E88" w14:textId="77777777"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14:paraId="007238A1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CF5895" id="Groupe 3" o:spid="_x0000_s1042" style="position:absolute;margin-left:68.3pt;margin-top:73.75pt;width:215.6pt;height:20.8pt;z-index:2516403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">
                <v:shape id="Zone de texte 18" o:spid="_x0000_s1043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14:paraId="72FA1E88" w14:textId="77777777"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14:paraId="007238A1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4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26" o:title=""/>
                </v:shape>
                <w10:wrap type="through"/>
              </v:group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B9965ED" wp14:editId="66E7F04A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D801" id="Connecteur droit 90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AFA33C0" wp14:editId="1BA04A08">
                <wp:simplePos x="0" y="0"/>
                <wp:positionH relativeFrom="column">
                  <wp:posOffset>864870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ABC7" w14:textId="77777777" w:rsidR="00533C46" w:rsidRPr="0075570E" w:rsidRDefault="00B12EC7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Développeur web Junior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33C0" id="Zone de texte 14" o:spid="_x0000_s1045" type="#_x0000_t202" style="position:absolute;margin-left:68.1pt;margin-top:10.2pt;width:455.95pt;height:6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" fillcolor="#e06721" stroked="f">
                <v:textbox inset="7mm,,,0">
                  <w:txbxContent>
                    <w:p w14:paraId="5A98ABC7" w14:textId="77777777" w:rsidR="00533C46" w:rsidRPr="0075570E" w:rsidRDefault="00B12EC7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Développeur web Junior Front 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F44E35B" wp14:editId="33938147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A467" id="Rectangle 91" o:spid="_x0000_s1026" style="position:absolute;margin-left:-70.85pt;margin-top:9.95pt;width:139.2pt;height:747.9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2965489" wp14:editId="5C35C457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1656E" id="Grouper 92" o:spid="_x0000_s1026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5BA1CC5" wp14:editId="09C46BFF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42DB6" id="Grouper 89" o:spid="_x0000_s1026" style="position:absolute;margin-left:-71.6pt;margin-top:474.9pt;width:141.55pt;height:279.85pt;z-index:25172889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B12EC7">
      <w:type w:val="continuous"/>
      <w:pgSz w:w="11900" w:h="16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C2C07" w14:textId="77777777" w:rsidR="00C03A08" w:rsidRDefault="00C03A08" w:rsidP="00B51FFB">
      <w:r>
        <w:separator/>
      </w:r>
    </w:p>
  </w:endnote>
  <w:endnote w:type="continuationSeparator" w:id="0">
    <w:p w14:paraId="5901FFCC" w14:textId="77777777" w:rsidR="00C03A08" w:rsidRDefault="00C03A08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3F64" w14:textId="77777777"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B353" w14:textId="77777777"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BA693" w14:textId="77777777"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D07FE" w14:textId="77777777" w:rsidR="00C03A08" w:rsidRDefault="00C03A08" w:rsidP="00B51FFB">
      <w:r>
        <w:separator/>
      </w:r>
    </w:p>
  </w:footnote>
  <w:footnote w:type="continuationSeparator" w:id="0">
    <w:p w14:paraId="37B27CDB" w14:textId="77777777" w:rsidR="00C03A08" w:rsidRDefault="00C03A08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2EB13" w14:textId="77777777"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43972" w14:textId="77777777"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7D6F0" w14:textId="77777777"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1"/>
  </w:num>
  <w:num w:numId="4">
    <w:abstractNumId w:val="9"/>
  </w:num>
  <w:num w:numId="5">
    <w:abstractNumId w:val="19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8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  <w:num w:numId="19">
    <w:abstractNumId w:val="32"/>
  </w:num>
  <w:num w:numId="20">
    <w:abstractNumId w:val="23"/>
  </w:num>
  <w:num w:numId="21">
    <w:abstractNumId w:val="25"/>
  </w:num>
  <w:num w:numId="22">
    <w:abstractNumId w:val="18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4"/>
  </w:num>
  <w:num w:numId="28">
    <w:abstractNumId w:val="0"/>
  </w:num>
  <w:num w:numId="29">
    <w:abstractNumId w:val="27"/>
  </w:num>
  <w:num w:numId="30">
    <w:abstractNumId w:val="10"/>
  </w:num>
  <w:num w:numId="31">
    <w:abstractNumId w:val="14"/>
  </w:num>
  <w:num w:numId="32">
    <w:abstractNumId w:val="17"/>
  </w:num>
  <w:num w:numId="33">
    <w:abstractNumId w:val="33"/>
  </w:num>
  <w:num w:numId="34">
    <w:abstractNumId w:val="8"/>
  </w:num>
  <w:num w:numId="35">
    <w:abstractNumId w:val="35"/>
  </w:num>
  <w:num w:numId="36">
    <w:abstractNumId w:val="26"/>
  </w:num>
  <w:num w:numId="37">
    <w:abstractNumId w:val="11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C7"/>
    <w:rsid w:val="000149E0"/>
    <w:rsid w:val="00060C98"/>
    <w:rsid w:val="000E5A1F"/>
    <w:rsid w:val="001B01AB"/>
    <w:rsid w:val="001B55A0"/>
    <w:rsid w:val="002303A4"/>
    <w:rsid w:val="002319E2"/>
    <w:rsid w:val="00260D98"/>
    <w:rsid w:val="003615FE"/>
    <w:rsid w:val="00380ED0"/>
    <w:rsid w:val="003D445D"/>
    <w:rsid w:val="004228E2"/>
    <w:rsid w:val="00427934"/>
    <w:rsid w:val="0043288E"/>
    <w:rsid w:val="00446CB6"/>
    <w:rsid w:val="004B60AA"/>
    <w:rsid w:val="00533C46"/>
    <w:rsid w:val="0075570E"/>
    <w:rsid w:val="00773A5E"/>
    <w:rsid w:val="00791F2D"/>
    <w:rsid w:val="008131F3"/>
    <w:rsid w:val="008424FA"/>
    <w:rsid w:val="00860619"/>
    <w:rsid w:val="008912AE"/>
    <w:rsid w:val="00942D79"/>
    <w:rsid w:val="00945931"/>
    <w:rsid w:val="00993A09"/>
    <w:rsid w:val="009A373B"/>
    <w:rsid w:val="00A87610"/>
    <w:rsid w:val="00AA6C16"/>
    <w:rsid w:val="00AF7C19"/>
    <w:rsid w:val="00B12EC7"/>
    <w:rsid w:val="00B47022"/>
    <w:rsid w:val="00B51FFB"/>
    <w:rsid w:val="00BC5ADF"/>
    <w:rsid w:val="00BE5C04"/>
    <w:rsid w:val="00C03A08"/>
    <w:rsid w:val="00CE06E8"/>
    <w:rsid w:val="00D326EE"/>
    <w:rsid w:val="00D40078"/>
    <w:rsid w:val="00D8598A"/>
    <w:rsid w:val="00D873DD"/>
    <w:rsid w:val="00DC5877"/>
    <w:rsid w:val="00DF2942"/>
    <w:rsid w:val="00E27B5B"/>
    <w:rsid w:val="00E76932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2E3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character" w:styleId="Mentionnonrsolue">
    <w:name w:val="Unresolved Mention"/>
    <w:basedOn w:val="Policepardfaut"/>
    <w:uiPriority w:val="99"/>
    <w:semiHidden/>
    <w:unhideWhenUsed/>
    <w:rsid w:val="00B12E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mailto:amikazur@gmail.com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yperlink" Target="mailto:amikazur@gmail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ael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2017-12-07T21:21:00Z</dcterms:created>
  <dcterms:modified xsi:type="dcterms:W3CDTF">2018-01-17T20:33:00Z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